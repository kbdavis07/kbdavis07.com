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A6278B" w:rsidRDefault="00926DD6">
              <w:pPr>
                <w:pStyle w:val="Publishwithline"/>
              </w:pPr>
              <w:r>
                <w:t>Why Hire Me?</w:t>
              </w:r>
            </w:p>
          </w:sdtContent>
        </w:sdt>
        <w:p w:rsidR="00A6278B" w:rsidRDefault="00A6278B">
          <w:pPr>
            <w:pStyle w:val="underline"/>
          </w:pPr>
        </w:p>
        <w:p w:rsidR="00A6278B" w:rsidRDefault="00926DD6">
          <w:pPr>
            <w:pStyle w:val="PadderBetweenControlandBody"/>
          </w:pPr>
        </w:p>
      </w:sdtContent>
    </w:sdt>
    <w:p w:rsidR="00926DD6" w:rsidRPr="00926DD6" w:rsidRDefault="00926DD6" w:rsidP="00926DD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6D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THREE reasons why I'm confident that you should hire me.</w:t>
      </w:r>
    </w:p>
    <w:p w:rsidR="00926DD6" w:rsidRPr="00926DD6" w:rsidRDefault="00926DD6" w:rsidP="00926DD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26D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 </w:t>
      </w:r>
    </w:p>
    <w:p w:rsidR="00926DD6" w:rsidRPr="00926DD6" w:rsidRDefault="00926DD6" w:rsidP="00926D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 </w:t>
      </w:r>
      <w:r w:rsidRPr="00926DD6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 Years of Web Development Experience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6DD6" w:rsidRPr="00926DD6" w:rsidRDefault="00926DD6" w:rsidP="00926D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I get the Job Done Right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first time.</w:t>
      </w:r>
    </w:p>
    <w:p w:rsidR="00926DD6" w:rsidRPr="00926DD6" w:rsidRDefault="00926DD6" w:rsidP="00926DD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Honest, Hard Working, and Ethical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Hello, I am </w:t>
      </w:r>
      <w:hyperlink r:id="rId7" w:tooltip="About Brian Keith Davis, Experienced Web Developer,Audio Transcriptist, and Data Entry Keyer" w:history="1">
        <w:r w:rsidRPr="00926D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Brian K. Davis </w:t>
        </w:r>
      </w:hyperlink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and this is my Professional Online Resume. I am </w:t>
      </w:r>
      <w:proofErr w:type="gramStart"/>
      <w:r w:rsidRPr="00926DD6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 Web Developer, Web Master, Audio </w:t>
      </w:r>
      <w:proofErr w:type="spellStart"/>
      <w:r w:rsidRPr="00926DD6">
        <w:rPr>
          <w:rFonts w:ascii="Times New Roman" w:eastAsia="Times New Roman" w:hAnsi="Times New Roman" w:cs="Times New Roman"/>
          <w:sz w:val="24"/>
          <w:szCs w:val="24"/>
        </w:rPr>
        <w:t>Transcriptist</w:t>
      </w:r>
      <w:proofErr w:type="spellEnd"/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, and Data Entry </w:t>
      </w:r>
      <w:proofErr w:type="spellStart"/>
      <w:r w:rsidRPr="00926DD6">
        <w:rPr>
          <w:rFonts w:ascii="Times New Roman" w:eastAsia="Times New Roman" w:hAnsi="Times New Roman" w:cs="Times New Roman"/>
          <w:sz w:val="24"/>
          <w:szCs w:val="24"/>
        </w:rPr>
        <w:t>Keyer</w:t>
      </w:r>
      <w:proofErr w:type="spellEnd"/>
      <w:r w:rsidRPr="00926DD6">
        <w:rPr>
          <w:rFonts w:ascii="Times New Roman" w:eastAsia="Times New Roman" w:hAnsi="Times New Roman" w:cs="Times New Roman"/>
          <w:sz w:val="24"/>
          <w:szCs w:val="24"/>
        </w:rPr>
        <w:t>. Done work with the NSA (National Security Agency) for 5 years.</w:t>
      </w:r>
      <w:bookmarkStart w:id="0" w:name="_GoBack"/>
      <w:bookmarkEnd w:id="0"/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While working at NSA I have done many different type of jobs. Done Audio Transcription both live and recorded feeds. Was </w:t>
      </w:r>
      <w:proofErr w:type="gramStart"/>
      <w:r w:rsidRPr="00926DD6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 Web Developer/Web Master for a Website on </w:t>
      </w:r>
      <w:proofErr w:type="spellStart"/>
      <w:r w:rsidRPr="00926DD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 Intranet at a NSA Field Site. Also did Data </w:t>
      </w:r>
      <w:proofErr w:type="spellStart"/>
      <w:proofErr w:type="gramStart"/>
      <w:r w:rsidRPr="00926DD6">
        <w:rPr>
          <w:rFonts w:ascii="Times New Roman" w:eastAsia="Times New Roman" w:hAnsi="Times New Roman" w:cs="Times New Roman"/>
          <w:sz w:val="24"/>
          <w:szCs w:val="24"/>
        </w:rPr>
        <w:t>Entry,Data</w:t>
      </w:r>
      <w:proofErr w:type="spellEnd"/>
      <w:proofErr w:type="gramEnd"/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 Mining and Internet Research.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I specialize in Designing, Developing, Marketing, and Maintaining websites.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Look at my skill sets" w:history="1">
        <w:r w:rsidRPr="00926D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Look at my skill sets</w:t>
        </w:r>
      </w:hyperlink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I have 10 years of Web Development experience. I am an expert in Html/</w:t>
      </w:r>
      <w:proofErr w:type="spellStart"/>
      <w:r w:rsidRPr="00926DD6">
        <w:rPr>
          <w:rFonts w:ascii="Times New Roman" w:eastAsia="Times New Roman" w:hAnsi="Times New Roman" w:cs="Times New Roman"/>
          <w:sz w:val="24"/>
          <w:szCs w:val="24"/>
        </w:rPr>
        <w:t>XHtml</w:t>
      </w:r>
      <w:proofErr w:type="spellEnd"/>
      <w:r w:rsidRPr="00926DD6">
        <w:rPr>
          <w:rFonts w:ascii="Times New Roman" w:eastAsia="Times New Roman" w:hAnsi="Times New Roman" w:cs="Times New Roman"/>
          <w:sz w:val="24"/>
          <w:szCs w:val="24"/>
        </w:rPr>
        <w:t>, and CSS. I have experience with ASP Classic, ASP.Net, XML, and JavaScript.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You can view my </w:t>
      </w:r>
      <w:hyperlink r:id="rId9" w:history="1">
        <w:r w:rsidRPr="00926D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[Resume] </w:t>
        </w:r>
      </w:hyperlink>
      <w:r w:rsidRPr="00926DD6">
        <w:rPr>
          <w:rFonts w:ascii="Times New Roman" w:eastAsia="Times New Roman" w:hAnsi="Times New Roman" w:cs="Times New Roman"/>
          <w:sz w:val="24"/>
          <w:szCs w:val="24"/>
        </w:rPr>
        <w:t>which provides additional information on my background and qualifications.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One of many things that distinguishes me from the average developer is that I follow strict web development standards.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This guarantees that your website is easily accessed and indexed by search engines. Also your site will be easier to modify, as layouts will have a great deal of flexibility when built properly. Your standards compliant website will be easily accessed by all of the major internet browsers.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By me following </w:t>
      </w:r>
      <w:hyperlink r:id="rId10" w:history="1">
        <w:r w:rsidRPr="00926D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Website Ethics Code of Ethics</w:t>
        </w:r>
      </w:hyperlink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 you are guaranteed that I am an honest, and </w:t>
      </w:r>
      <w:proofErr w:type="spellStart"/>
      <w:r w:rsidRPr="00926DD6">
        <w:rPr>
          <w:rFonts w:ascii="Times New Roman" w:eastAsia="Times New Roman" w:hAnsi="Times New Roman" w:cs="Times New Roman"/>
          <w:sz w:val="24"/>
          <w:szCs w:val="24"/>
        </w:rPr>
        <w:t>hard working</w:t>
      </w:r>
      <w:proofErr w:type="spellEnd"/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 Developer that would get your website done right the first time, and I do not use short cuts to speed things up. I will protect your intellectual property, by making your website safe and secure. I will not share your personal, or professional information with anyone else.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Take a look at my </w:t>
      </w:r>
      <w:hyperlink r:id="rId11" w:tooltip="Brian K. Davis Portfolio, Samples of my work" w:history="1">
        <w:r w:rsidRPr="00926D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[Portfolio] </w:t>
        </w:r>
      </w:hyperlink>
      <w:r w:rsidRPr="00926DD6">
        <w:rPr>
          <w:rFonts w:ascii="Times New Roman" w:eastAsia="Times New Roman" w:hAnsi="Times New Roman" w:cs="Times New Roman"/>
          <w:sz w:val="24"/>
          <w:szCs w:val="24"/>
        </w:rPr>
        <w:t>and see the work I do.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Please feel free to </w:t>
      </w:r>
      <w:hyperlink r:id="rId12" w:history="1">
        <w:r w:rsidRPr="00926D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me</w:t>
        </w:r>
      </w:hyperlink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 at your convenience for any additional information, questions, inquire about hiring, or to set-up an interview with me.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br/>
        <w:t>Thank you for your consideration,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926DD6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: Add </w:t>
      </w:r>
      <w:proofErr w:type="spellStart"/>
      <w:r w:rsidRPr="00926DD6">
        <w:rPr>
          <w:rFonts w:ascii="Times New Roman" w:eastAsia="Times New Roman" w:hAnsi="Times New Roman" w:cs="Times New Roman"/>
          <w:sz w:val="24"/>
          <w:szCs w:val="24"/>
        </w:rPr>
        <w:t>Grapic</w:t>
      </w:r>
      <w:proofErr w:type="spellEnd"/>
      <w:r w:rsidRPr="00926DD6">
        <w:rPr>
          <w:rFonts w:ascii="Times New Roman" w:eastAsia="Times New Roman" w:hAnsi="Times New Roman" w:cs="Times New Roman"/>
          <w:sz w:val="24"/>
          <w:szCs w:val="24"/>
        </w:rPr>
        <w:t xml:space="preserve"> of Sign]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6DD6" w:rsidRPr="00926DD6" w:rsidRDefault="00926DD6" w:rsidP="00926DD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26DD6">
        <w:rPr>
          <w:rFonts w:ascii="Times New Roman" w:eastAsia="Times New Roman" w:hAnsi="Times New Roman" w:cs="Times New Roman"/>
          <w:sz w:val="24"/>
          <w:szCs w:val="24"/>
        </w:rPr>
        <w:t>Brian K. Davis</w:t>
      </w:r>
    </w:p>
    <w:p w:rsidR="00A6278B" w:rsidRDefault="00A6278B"/>
    <w:sectPr w:rsidR="00A627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843F8"/>
    <w:multiLevelType w:val="multilevel"/>
    <w:tmpl w:val="7CB0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26DD6"/>
    <w:rsid w:val="007E3CB1"/>
    <w:rsid w:val="00926DD6"/>
    <w:rsid w:val="00A6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5BBC"/>
  <w15:docId w15:val="{70E11BD7-2AB3-426D-BD8E-3AF4EC0C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character" w:customStyle="1" w:styleId="Heading1Char">
    <w:name w:val="Heading 1 Char"/>
    <w:basedOn w:val="DefaultParagraphFont"/>
    <w:link w:val="Heading1"/>
    <w:uiPriority w:val="9"/>
    <w:rsid w:val="00926DD6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26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bdavis07.info/page/page/Skill-Sets.aspx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kbdavis07.info/page/AboutMe.aspx" TargetMode="External"/><Relationship Id="rId12" Type="http://schemas.openxmlformats.org/officeDocument/2006/relationships/hyperlink" Target="http://kbdavis07.info/page/contact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bdavis07.info/page/Portfolio.asp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kbdavis07.info/page/page/My-Code-of-Ethics-that-I-follow-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kbdavis07.info/page/page/Brian-Keith-Davis-WEB-DESIGNER-DEVELOPER-WEBMASTER-Resume.aspx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dav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4D127-22E9-410D-9BDE-EF34B0636D28}"/>
      </w:docPartPr>
      <w:docPartBody>
        <w:p w:rsidR="00000000" w:rsidRDefault="004454A4">
          <w:r w:rsidRPr="0028004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A4"/>
    <w:rsid w:val="004454A4"/>
    <w:rsid w:val="0079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4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Why Hire Me?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</TotalTime>
  <Pages>1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Davis</dc:creator>
  <cp:keywords/>
  <dc:description/>
  <cp:lastModifiedBy>Brian Davis</cp:lastModifiedBy>
  <cp:revision>1</cp:revision>
  <dcterms:created xsi:type="dcterms:W3CDTF">2016-01-15T18:57:00Z</dcterms:created>
  <dcterms:modified xsi:type="dcterms:W3CDTF">2016-01-15T18:59:00Z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