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Times New Roman" w:eastAsia="Times New Roman" w:hAnsi="Times New Roman" w:cs="Times New Roman"/>
              <w:kern w:val="36"/>
              <w:sz w:val="48"/>
              <w:szCs w:val="48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6278B" w:rsidRDefault="00D515CA">
              <w:pPr>
                <w:pStyle w:val="Publishwithline"/>
              </w:pPr>
              <w:r w:rsidRPr="00D515CA">
                <w:rPr>
                  <w:rFonts w:ascii="Times New Roman" w:eastAsia="Times New Roman" w:hAnsi="Times New Roman" w:cs="Times New Roman"/>
                  <w:kern w:val="36"/>
                  <w:sz w:val="48"/>
                  <w:szCs w:val="48"/>
                </w:rPr>
                <w:t>Code of Ethics</w:t>
              </w:r>
            </w:p>
          </w:sdtContent>
        </w:sdt>
        <w:p w:rsidR="00A6278B" w:rsidRDefault="00A6278B">
          <w:pPr>
            <w:pStyle w:val="underline"/>
          </w:pPr>
        </w:p>
        <w:p w:rsidR="00A6278B" w:rsidRDefault="00D515CA">
          <w:pPr>
            <w:pStyle w:val="PadderBetweenControlandBody"/>
          </w:pPr>
        </w:p>
      </w:sdtContent>
    </w:sdt>
    <w:p w:rsidR="00D515CA" w:rsidRDefault="00D515CA" w:rsidP="00D515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</w:rPr>
      </w:pPr>
    </w:p>
    <w:p w:rsidR="00D515CA" w:rsidRPr="00D515CA" w:rsidRDefault="00D515CA" w:rsidP="00D515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15CA">
        <w:rPr>
          <w:rFonts w:ascii="Times New Roman" w:eastAsia="Times New Roman" w:hAnsi="Times New Roman" w:cs="Times New Roman"/>
          <w:b/>
          <w:bCs/>
          <w:color w:val="008000"/>
          <w:kern w:val="36"/>
          <w:sz w:val="48"/>
          <w:szCs w:val="48"/>
        </w:rPr>
        <w:t>The Website Ethics Code of Ethics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show faith in the worthiness of my profession by honest, determined effort with unfailing courtesy, in order to merit a reputation for high quality of service and fair dealing.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build ever-increasing confidence and good will with the public, my clients, and my employers through honor, integrity, poise, self-restraint and constructive cooperation.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conduct myself in the most ethical and competent manner when soliciting professional service or seeking employment, thus meriting confidence in my knowledge and integrity.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provide the services I have quoted at the price and quality that I quoted.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protect the intellectual property of others by relying on my own innovation and efforts, thus ensuring that all benefits vest with the originator.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strive to attain and to express a sincerity of character that shall enrich my human contacts.</w:t>
      </w:r>
    </w:p>
    <w:p w:rsidR="00D515CA" w:rsidRPr="00D515CA" w:rsidRDefault="00D515CA" w:rsidP="00D515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shall be truthful and honest in all my business dealings.</w:t>
      </w:r>
    </w:p>
    <w:p w:rsidR="00D515CA" w:rsidRPr="00D515CA" w:rsidRDefault="00D515CA" w:rsidP="00D515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D515CA" w:rsidRPr="00D515CA" w:rsidRDefault="00D515CA" w:rsidP="00D515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Arial" w:eastAsia="Times New Roman" w:hAnsi="Arial" w:cs="Arial"/>
          <w:sz w:val="15"/>
          <w:szCs w:val="15"/>
        </w:rPr>
        <w:t xml:space="preserve">*Source: </w:t>
      </w:r>
      <w:hyperlink r:id="rId7" w:tgtFrame="_blank" w:history="1">
        <w:r w:rsidRPr="00D515CA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 xml:space="preserve">Websiteethics.org </w:t>
        </w:r>
      </w:hyperlink>
    </w:p>
    <w:p w:rsidR="00D515CA" w:rsidRPr="00D515CA" w:rsidRDefault="00D515CA" w:rsidP="00D515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15CA" w:rsidRPr="00D515CA" w:rsidRDefault="00D515CA" w:rsidP="00D515C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15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Ethics of a Virtual Assistant (VA)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As a Virtual Assistant, I will maintain the highest ethics and honesty in all dealings with clients, colleagues and the general public.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I will seek to deal with colleagues, suppliers and employees in a fair and equitable manner, and maintain the highest standards of personal conduct to bring credit to the Virtual Assistant profession.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As a highly ethical Virtual Assistant, I will only take on projects that are within my abilities. If a project is not within my ability, the client will be notified immediately and I will provide recommendations for other highly skilled Virtual Assistants.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Client information will be held in the strictest of confidence and will not be shared with others or used for personal gain.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 xml:space="preserve">I highly value each client relationship and will not place one client above another. 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 xml:space="preserve">I will make a commitment to possess and increase the required knowledge, skills and training to be proficient and relevant in the provision of services. 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 xml:space="preserve">I will be honest about my intentions and never misrepresent my skills, peers, or my profession as a whole, whether to networks or to prospects, clients, and the community at large (virtual or otherwise). 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 xml:space="preserve">I will not knowingly be a part of any illegal or unethical activity. </w:t>
      </w:r>
    </w:p>
    <w:p w:rsidR="00D515CA" w:rsidRPr="00D515CA" w:rsidRDefault="00D515CA" w:rsidP="00D515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 xml:space="preserve">I will promote the Virtual Assistance industry with the utmost professionalism and give of my knowledge freely to new and existing VAs and the general public. </w:t>
      </w:r>
    </w:p>
    <w:p w:rsidR="00D515CA" w:rsidRPr="00D515CA" w:rsidRDefault="00D515CA" w:rsidP="00D515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15CA" w:rsidRPr="00D515CA" w:rsidRDefault="00D515CA" w:rsidP="00D515C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15CA">
        <w:rPr>
          <w:rFonts w:ascii="Arial" w:eastAsia="Times New Roman" w:hAnsi="Arial" w:cs="Arial"/>
          <w:sz w:val="15"/>
          <w:szCs w:val="15"/>
        </w:rPr>
        <w:t xml:space="preserve">*Source: </w:t>
      </w:r>
      <w:hyperlink r:id="rId8" w:tgtFrame="_blank" w:history="1">
        <w:r w:rsidRPr="00D515CA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 xml:space="preserve">Virtual Assistant Networking Association </w:t>
        </w:r>
      </w:hyperlink>
      <w:r w:rsidRPr="00D515CA">
        <w:rPr>
          <w:rFonts w:ascii="Arial" w:eastAsia="Times New Roman" w:hAnsi="Arial" w:cs="Arial"/>
          <w:sz w:val="15"/>
          <w:szCs w:val="15"/>
        </w:rPr>
        <w:t>VA Code of Ethics</w:t>
      </w:r>
      <w:r w:rsidRPr="00D515CA">
        <w:rPr>
          <w:rFonts w:ascii="Arial" w:eastAsia="Times New Roman" w:hAnsi="Arial" w:cs="Arial"/>
          <w:sz w:val="15"/>
          <w:szCs w:val="15"/>
        </w:rPr>
        <w:br/>
        <w:t>The Largest Global Meeting Place Online for Aspiring and Successful Virtual Assistants</w:t>
      </w:r>
    </w:p>
    <w:p w:rsidR="00A6278B" w:rsidRDefault="00A6278B"/>
    <w:sectPr w:rsidR="00A62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BE7"/>
    <w:multiLevelType w:val="multilevel"/>
    <w:tmpl w:val="2784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B4246"/>
    <w:multiLevelType w:val="multilevel"/>
    <w:tmpl w:val="640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20F85"/>
    <w:rsid w:val="007E3CB1"/>
    <w:rsid w:val="00A6278B"/>
    <w:rsid w:val="00D20F85"/>
    <w:rsid w:val="00D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A9B8"/>
  <w15:docId w15:val="{998D08CE-5CA0-4B0B-A079-7F8014C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D515CA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1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etworking.co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websiteethics.org/coe.s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dav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5ABB8-54A6-4B93-BCF5-02BCD4A93A85}"/>
      </w:docPartPr>
      <w:docPartBody>
        <w:p w:rsidR="00000000" w:rsidRDefault="00E1518D">
          <w:r w:rsidRPr="002800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8D"/>
    <w:rsid w:val="0011100D"/>
    <w:rsid w:val="00E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1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Code of Ethics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2</cp:revision>
  <dcterms:created xsi:type="dcterms:W3CDTF">2016-01-15T18:54:00Z</dcterms:created>
  <dcterms:modified xsi:type="dcterms:W3CDTF">2016-01-15T18:56:00Z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