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Times New Roman" w:eastAsia="Times New Roman" w:hAnsi="Times New Roman" w:cs="Times New Roman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A6278B" w:rsidRDefault="00E117AB">
              <w:pPr>
                <w:pStyle w:val="Publishwithline"/>
              </w:pPr>
              <w:r>
                <w:rPr>
                  <w:rFonts w:ascii="Times New Roman" w:eastAsia="Times New Roman" w:hAnsi="Times New Roman" w:cs="Times New Roman"/>
                  <w:kern w:val="36"/>
                  <w:sz w:val="48"/>
                  <w:szCs w:val="48"/>
                </w:rPr>
                <w:t xml:space="preserve">Jobs I am looking </w:t>
              </w:r>
              <w:proofErr w:type="gramStart"/>
              <w:r>
                <w:rPr>
                  <w:rFonts w:ascii="Times New Roman" w:eastAsia="Times New Roman" w:hAnsi="Times New Roman" w:cs="Times New Roman"/>
                  <w:kern w:val="36"/>
                  <w:sz w:val="48"/>
                  <w:szCs w:val="48"/>
                </w:rPr>
                <w:t>F</w:t>
              </w:r>
              <w:r w:rsidRPr="00E117AB">
                <w:rPr>
                  <w:rFonts w:ascii="Times New Roman" w:eastAsia="Times New Roman" w:hAnsi="Times New Roman" w:cs="Times New Roman"/>
                  <w:kern w:val="36"/>
                  <w:sz w:val="48"/>
                  <w:szCs w:val="48"/>
                </w:rPr>
                <w:t>or</w:t>
              </w:r>
              <w:proofErr w:type="gramEnd"/>
            </w:p>
          </w:sdtContent>
        </w:sdt>
        <w:p w:rsidR="00A6278B" w:rsidRDefault="00A6278B">
          <w:pPr>
            <w:pStyle w:val="underline"/>
          </w:pPr>
        </w:p>
        <w:p w:rsidR="00A6278B" w:rsidRDefault="00E117AB">
          <w:pPr>
            <w:pStyle w:val="PadderBetweenControlandBody"/>
          </w:pPr>
        </w:p>
      </w:sdtContent>
    </w:sdt>
    <w:p w:rsidR="00A6278B" w:rsidRDefault="00A6278B"/>
    <w:p w:rsidR="00E117AB" w:rsidRDefault="00E117AB">
      <w:bookmarkStart w:id="0" w:name="_GoBack"/>
      <w:bookmarkEnd w:id="0"/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Jobs I am looking for, and Services I can provide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All of the jobs and services I want to do are 100% Virtually/Remote Work at Home 100% Free for me no fees for applying for work or training.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Job types I am looking for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1099 (Independent Contractor)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W-2 (Employee)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Freelance (Work on projects when needed. Can be just one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time,or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a reoccurring project)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Full Time, Part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Time,Seasonal,Temporary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>, Long Term, or Short Term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If you are an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Employer,Recruiter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>, or a Job Hunter for a company that is hiring, and think that I am a good candidate for your company, please contact me at Kbdavis07@Yahoo.Com or you can contact me through the Contact Form on this website.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If you are a Business owner or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individual that's looking for someone to do some work for you please contact me at Kbdavis07@Yahoo.Com or you can contact me through the </w:t>
      </w:r>
      <w:hyperlink r:id="rId6" w:tooltip="Contact Form" w:history="1">
        <w:r w:rsidRPr="00E11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Form</w:t>
        </w:r>
      </w:hyperlink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on this website.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My prices are very reasonable and flexible. I am willing to work out some kind of a payment arrangements on a client by client bases if needed. I am basically asking for $10 per hour and I can also offer flat rate pricing per project.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For more information on my pricing please view the </w:t>
      </w:r>
      <w:hyperlink r:id="rId7" w:tooltip="Pricing Guide" w:history="1">
        <w:r w:rsidRPr="00E11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 Guide</w:t>
        </w:r>
      </w:hyperlink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Below is all of the jobs and services that I am looking for and what I can provide now. I have listed everything I could think of but if something is not listed but it can be done on a computer then I can do it.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b/>
          <w:bCs/>
          <w:sz w:val="27"/>
          <w:szCs w:val="27"/>
        </w:rPr>
        <w:t>Web Specific Services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Website/Webpage Creation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Design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Update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Maintenance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Redesigns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CMS (Content Management System) (Customization, BlogEngine.Net, and others, support)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Website Marketing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Website/Page submission to search engines and Rank Placement help.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SEO (Search Engine Optimization)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SEM (Search Engine Marketing)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Link building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User Data/Testing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User testing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Review,and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different sources of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feed back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Web - Stats/Analytic/Metrics </w:t>
      </w:r>
      <w:r w:rsidRPr="00E117AB">
        <w:rPr>
          <w:rFonts w:ascii="Times New Roman" w:eastAsia="Times New Roman" w:hAnsi="Times New Roman" w:cs="Times New Roman"/>
          <w:sz w:val="15"/>
          <w:szCs w:val="15"/>
        </w:rPr>
        <w:t xml:space="preserve">(Collecting In- Page data from users and using it to interact with them. Can also be </w:t>
      </w:r>
      <w:proofErr w:type="spellStart"/>
      <w:r w:rsidRPr="00E117AB">
        <w:rPr>
          <w:rFonts w:ascii="Times New Roman" w:eastAsia="Times New Roman" w:hAnsi="Times New Roman" w:cs="Times New Roman"/>
          <w:sz w:val="15"/>
          <w:szCs w:val="15"/>
        </w:rPr>
        <w:t>use</w:t>
      </w:r>
      <w:proofErr w:type="spellEnd"/>
      <w:r w:rsidRPr="00E117AB">
        <w:rPr>
          <w:rFonts w:ascii="Times New Roman" w:eastAsia="Times New Roman" w:hAnsi="Times New Roman" w:cs="Times New Roman"/>
          <w:sz w:val="15"/>
          <w:szCs w:val="15"/>
        </w:rPr>
        <w:t xml:space="preserve"> for Behavioral marketing)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7"/>
          <w:szCs w:val="27"/>
        </w:rPr>
        <w:t>E-Commerce (Small-Medium size and Self-Employed Business)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Advertising/Marketing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Email Marketing (User Sign up forms, data storage, newsletters and solutions.)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Create Online Advertising and marketing tools for customers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Create banner ads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Coupons,Discount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>, and Sales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Create specific website/webpage for Advertising and Marketing </w:t>
      </w:r>
      <w:r w:rsidRPr="00E117AB">
        <w:rPr>
          <w:rFonts w:ascii="Times New Roman" w:eastAsia="Times New Roman" w:hAnsi="Times New Roman" w:cs="Times New Roman"/>
          <w:sz w:val="15"/>
          <w:szCs w:val="15"/>
        </w:rPr>
        <w:t> 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Use Landing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pages,link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building,banner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Ad-space placement, Link/Banner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exchanges,Blogs,Forums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>, User Social Networking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 services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Website designed for your E-Commerce needs. </w:t>
      </w:r>
      <w:r w:rsidRPr="00E117AB">
        <w:rPr>
          <w:rFonts w:ascii="Times New Roman" w:eastAsia="Times New Roman" w:hAnsi="Times New Roman" w:cs="Times New Roman"/>
          <w:sz w:val="15"/>
          <w:szCs w:val="15"/>
        </w:rPr>
        <w:t> 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Trouble Shooting/Software/ Help desk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Help with Computer and Internet problems online.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Customer Service (Online </w:t>
      </w:r>
      <w:proofErr w:type="spellStart"/>
      <w:proofErr w:type="gramStart"/>
      <w:r w:rsidRPr="00E117AB">
        <w:rPr>
          <w:rFonts w:ascii="Times New Roman" w:eastAsia="Times New Roman" w:hAnsi="Times New Roman" w:cs="Times New Roman"/>
          <w:sz w:val="24"/>
          <w:szCs w:val="24"/>
        </w:rPr>
        <w:t>Chat,Email</w:t>
      </w:r>
      <w:proofErr w:type="spellEnd"/>
      <w:proofErr w:type="gramEnd"/>
      <w:r w:rsidRPr="00E117AB">
        <w:rPr>
          <w:rFonts w:ascii="Times New Roman" w:eastAsia="Times New Roman" w:hAnsi="Times New Roman" w:cs="Times New Roman"/>
          <w:sz w:val="24"/>
          <w:szCs w:val="24"/>
        </w:rPr>
        <w:t>, and Phone Support)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Temporary Work Service for Work at home business</w:t>
      </w:r>
    </w:p>
    <w:p w:rsidR="00E117AB" w:rsidRPr="00E117AB" w:rsidRDefault="00E117AB" w:rsidP="00E117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17AB">
        <w:rPr>
          <w:rFonts w:ascii="Times New Roman" w:eastAsia="Times New Roman" w:hAnsi="Times New Roman" w:cs="Times New Roman"/>
          <w:sz w:val="15"/>
          <w:szCs w:val="15"/>
        </w:rPr>
        <w:t xml:space="preserve">        (Temporary run your business while you are away. Example taking time </w:t>
      </w:r>
      <w:proofErr w:type="spellStart"/>
      <w:r w:rsidRPr="00E117AB">
        <w:rPr>
          <w:rFonts w:ascii="Times New Roman" w:eastAsia="Times New Roman" w:hAnsi="Times New Roman" w:cs="Times New Roman"/>
          <w:sz w:val="15"/>
          <w:szCs w:val="15"/>
        </w:rPr>
        <w:t>off,Vacation,Sick</w:t>
      </w:r>
      <w:proofErr w:type="spellEnd"/>
      <w:r w:rsidRPr="00E117AB">
        <w:rPr>
          <w:rFonts w:ascii="Times New Roman" w:eastAsia="Times New Roman" w:hAnsi="Times New Roman" w:cs="Times New Roman"/>
          <w:sz w:val="15"/>
          <w:szCs w:val="15"/>
        </w:rPr>
        <w:t>, and etc.)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(BI)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CRM for E-commerce </w:t>
      </w:r>
      <w:r w:rsidRPr="00E117AB">
        <w:rPr>
          <w:rFonts w:ascii="Times New Roman" w:eastAsia="Times New Roman" w:hAnsi="Times New Roman" w:cs="Times New Roman"/>
          <w:sz w:val="15"/>
          <w:szCs w:val="15"/>
        </w:rPr>
        <w:t xml:space="preserve">(Customers Relations Management EX: Salesforce.com, </w:t>
      </w:r>
      <w:proofErr w:type="spellStart"/>
      <w:r w:rsidRPr="00E117AB">
        <w:rPr>
          <w:rFonts w:ascii="Times New Roman" w:eastAsia="Times New Roman" w:hAnsi="Times New Roman" w:cs="Times New Roman"/>
          <w:sz w:val="15"/>
          <w:szCs w:val="15"/>
        </w:rPr>
        <w:t>SugarCRM</w:t>
      </w:r>
      <w:proofErr w:type="spellEnd"/>
      <w:r w:rsidRPr="00E117AB">
        <w:rPr>
          <w:rFonts w:ascii="Times New Roman" w:eastAsia="Times New Roman" w:hAnsi="Times New Roman" w:cs="Times New Roman"/>
          <w:sz w:val="15"/>
          <w:szCs w:val="15"/>
        </w:rPr>
        <w:t>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* SFS for Leads </w:t>
      </w:r>
      <w:r w:rsidRPr="00E117AB">
        <w:rPr>
          <w:rFonts w:ascii="Times New Roman" w:eastAsia="Times New Roman" w:hAnsi="Times New Roman" w:cs="Times New Roman"/>
          <w:sz w:val="15"/>
          <w:szCs w:val="15"/>
        </w:rPr>
        <w:t>(Salesforce automation system)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Customer Database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Online Training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Online job training for your workers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Company specific training for employment and learning job tasks.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Training and testing services provided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Also training/testing services for Education, Schools, and individuals.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Other Jobs/Services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Audio Transcription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Data Entry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Book Keeping</w:t>
      </w:r>
      <w:r w:rsidRPr="00E117AB">
        <w:rPr>
          <w:rFonts w:ascii="Times New Roman" w:eastAsia="Times New Roman" w:hAnsi="Times New Roman" w:cs="Times New Roman"/>
          <w:sz w:val="24"/>
          <w:szCs w:val="24"/>
        </w:rPr>
        <w:br/>
        <w:t>    * Virtual Assistant (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Administrative,Data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17AB">
        <w:rPr>
          <w:rFonts w:ascii="Times New Roman" w:eastAsia="Times New Roman" w:hAnsi="Times New Roman" w:cs="Times New Roman"/>
          <w:sz w:val="24"/>
          <w:szCs w:val="24"/>
        </w:rPr>
        <w:t>Entry,Web,Personal</w:t>
      </w:r>
      <w:proofErr w:type="spellEnd"/>
      <w:r w:rsidRPr="00E117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17AB" w:rsidRDefault="00E117AB"/>
    <w:sectPr w:rsidR="00E117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117AB"/>
    <w:rsid w:val="007E3CB1"/>
    <w:rsid w:val="00A6278B"/>
    <w:rsid w:val="00E1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F2C4"/>
  <w15:docId w15:val="{20CBC9DA-83C0-4660-8872-D2124F4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E117AB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11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spspider.net/kbdavis07/page/Pricing-Guide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aspspider.net/kbdavis07/contact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dav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1900-B192-4E07-85C1-44CAAF7611CD}"/>
      </w:docPartPr>
      <w:docPartBody>
        <w:p w:rsidR="00000000" w:rsidRDefault="00B75662">
          <w:r w:rsidRPr="002800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62"/>
    <w:rsid w:val="004C391E"/>
    <w:rsid w:val="00B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6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Jobs I am looking For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1</cp:revision>
  <dcterms:created xsi:type="dcterms:W3CDTF">2016-01-15T18:52:00Z</dcterms:created>
  <dcterms:modified xsi:type="dcterms:W3CDTF">2016-01-15T18:53:00Z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