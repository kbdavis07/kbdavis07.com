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6278B" w:rsidRDefault="006E783F">
              <w:pPr>
                <w:pStyle w:val="Publishwithline"/>
              </w:pPr>
              <w:r>
                <w:t>About Me</w:t>
              </w:r>
            </w:p>
          </w:sdtContent>
        </w:sdt>
        <w:p w:rsidR="00A6278B" w:rsidRDefault="00A6278B">
          <w:pPr>
            <w:pStyle w:val="underline"/>
          </w:pPr>
        </w:p>
        <w:p w:rsidR="00A6278B" w:rsidRDefault="003A4D99">
          <w:pPr>
            <w:pStyle w:val="PadderBetweenControlandBody"/>
          </w:pPr>
        </w:p>
      </w:sdtContent>
    </w:sdt>
    <w:p w:rsidR="00A6278B" w:rsidRDefault="00A6278B"/>
    <w:p w:rsidR="006E783F" w:rsidRDefault="006E783F">
      <w:r>
        <w:t>Hi,</w:t>
      </w:r>
    </w:p>
    <w:p w:rsidR="006E783F" w:rsidRDefault="006E783F">
      <w:r>
        <w:t>My name is Brian Keith Davis,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and I am an Asp.Net MVC C# Web Application developer and had been building websites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since 1999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3A4D99">
        <w:rPr>
          <w:rFonts w:ascii="Consolas" w:hAnsi="Consolas" w:cs="Consolas"/>
          <w:color w:val="000000"/>
          <w:sz w:val="19"/>
          <w:szCs w:val="19"/>
        </w:rPr>
        <w:t xml:space="preserve">  Started out hand coding </w:t>
      </w:r>
      <w:proofErr w:type="gramStart"/>
      <w:r w:rsidR="003A4D99">
        <w:rPr>
          <w:rFonts w:ascii="Consolas" w:hAnsi="Consolas" w:cs="Consolas"/>
          <w:color w:val="000000"/>
          <w:sz w:val="19"/>
          <w:szCs w:val="19"/>
        </w:rPr>
        <w:t>HTML,CSS</w:t>
      </w:r>
      <w:proofErr w:type="gramEnd"/>
      <w:r w:rsidR="003A4D99">
        <w:rPr>
          <w:rFonts w:ascii="Consolas" w:hAnsi="Consolas" w:cs="Consolas"/>
          <w:color w:val="000000"/>
          <w:sz w:val="19"/>
          <w:szCs w:val="19"/>
        </w:rPr>
        <w:t>, and JavaScript and then moved to using Microsoft ASP Classic.</w:t>
      </w:r>
      <w:bookmarkStart w:id="0" w:name="_GoBack"/>
      <w:bookmarkEnd w:id="0"/>
      <w:r w:rsidR="003A4D9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6E78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C64D5"/>
    <w:rsid w:val="001C64D5"/>
    <w:rsid w:val="003A4D99"/>
    <w:rsid w:val="006E783F"/>
    <w:rsid w:val="007E3CB1"/>
    <w:rsid w:val="00A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C63F"/>
  <w15:docId w15:val="{7CCDECBF-1E76-49DA-A92F-362560B7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dav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4877-9688-4FDC-9636-2E5CDED67C86}"/>
      </w:docPartPr>
      <w:docPartBody>
        <w:p w:rsidR="00000000" w:rsidRDefault="00EC3282">
          <w:r w:rsidRPr="002800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82"/>
    <w:rsid w:val="00010CCA"/>
    <w:rsid w:val="00E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2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About Me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2</cp:revision>
  <dcterms:created xsi:type="dcterms:W3CDTF">2016-01-15T13:17:00Z</dcterms:created>
  <dcterms:modified xsi:type="dcterms:W3CDTF">2016-01-15T13:29:00Z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